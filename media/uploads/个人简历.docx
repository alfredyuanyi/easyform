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2"/>
        <w:rPr/>
      </w:pPr>
      <w:r>
        <w:rPr/>
        <w:t>个人简历</w:t>
      </w:r>
    </w:p>
    <w:tbl>
      <w:tblPr>
        <w:jc w:val="left"/>
        <w:tblInd w:w="43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15" w:type="dxa"/>
          <w:bottom w:w="0" w:type="dxa"/>
          <w:right w:w="115" w:type="dxa"/>
        </w:tblCellMar>
      </w:tblPr>
      <w:tblGrid>
        <w:gridCol w:w="3105"/>
        <w:gridCol w:w="1035"/>
        <w:gridCol w:w="1455"/>
        <w:gridCol w:w="1455"/>
        <w:gridCol w:w="1442"/>
      </w:tblGrid>
      <w:tr>
        <w:trPr>
          <w:cantSplit w:val="false"/>
        </w:trPr>
        <w:tc>
          <w:tcPr>
            <w:tcW w:w="31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1"/>
              <w:tabs>
                <w:tab w:val="left" w:pos="2160" w:leader="none"/>
                <w:tab w:val="right" w:pos="6480" w:leader="none"/>
              </w:tabs>
              <w:spacing w:lineRule="atLeast" w:line="220" w:before="240" w:after="40"/>
              <w:rPr/>
            </w:pPr>
            <w:r>
              <w:rPr/>
              <w:t>姓名：许健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1"/>
              <w:tabs>
                <w:tab w:val="left" w:pos="2160" w:leader="none"/>
                <w:tab w:val="right" w:pos="6480" w:leader="none"/>
              </w:tabs>
              <w:spacing w:lineRule="atLeast" w:line="220" w:before="240" w:after="40"/>
              <w:rPr/>
            </w:pPr>
            <w:r>
              <w:rPr/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1"/>
              <w:tabs>
                <w:tab w:val="left" w:pos="2160" w:leader="none"/>
                <w:tab w:val="right" w:pos="6480" w:leader="none"/>
              </w:tabs>
              <w:spacing w:lineRule="atLeast" w:line="220" w:before="240" w:after="40"/>
              <w:rPr/>
            </w:pPr>
            <w:r>
              <w:rPr/>
              <w:t>户口所在地：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1"/>
              <w:tabs>
                <w:tab w:val="left" w:pos="2160" w:leader="none"/>
                <w:tab w:val="right" w:pos="6480" w:leader="none"/>
              </w:tabs>
              <w:spacing w:lineRule="atLeast" w:line="220" w:before="240" w:after="40"/>
              <w:rPr/>
            </w:pPr>
            <w:r>
              <w:rPr/>
              <w:t>江西省吉安市万安县五丰镇路口村</w:t>
            </w:r>
          </w:p>
        </w:tc>
        <w:tc>
          <w:tcPr>
            <w:tcW w:w="1442" w:type="dxa"/>
            <w:vMerge w:val="restart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BodyText2"/>
              <w:spacing w:before="240" w:after="120"/>
              <w:jc w:val="center"/>
              <w:rPr/>
            </w:pPr>
            <w:bookmarkStart w:id="0" w:name="_GoBack"/>
            <w:bookmarkStart w:id="1" w:name="_GoBack"/>
            <w:bookmarkEnd w:id="1"/>
            <w:r>
              <w:rPr/>
            </w:r>
          </w:p>
          <w:p>
            <w:pPr>
              <w:pStyle w:val="BodyText2"/>
              <w:spacing w:before="240" w:after="12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1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1"/>
              <w:tabs>
                <w:tab w:val="left" w:pos="2160" w:leader="none"/>
                <w:tab w:val="right" w:pos="6480" w:leader="none"/>
              </w:tabs>
              <w:spacing w:lineRule="atLeast" w:line="220" w:before="240" w:after="40"/>
              <w:rPr/>
            </w:pPr>
            <w:r>
              <w:rPr/>
              <w:t>性别：男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1"/>
              <w:tabs>
                <w:tab w:val="left" w:pos="2160" w:leader="none"/>
                <w:tab w:val="right" w:pos="6480" w:leader="none"/>
              </w:tabs>
              <w:spacing w:lineRule="atLeast" w:line="220" w:before="240" w:after="40"/>
              <w:rPr/>
            </w:pPr>
            <w:r>
              <w:rPr/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1"/>
              <w:tabs>
                <w:tab w:val="left" w:pos="2160" w:leader="none"/>
                <w:tab w:val="right" w:pos="6480" w:leader="none"/>
              </w:tabs>
              <w:spacing w:lineRule="atLeast" w:line="220" w:before="240" w:after="40"/>
              <w:rPr/>
            </w:pPr>
            <w:r>
              <w:rPr/>
              <w:t>专业：网络工程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1"/>
              <w:tabs>
                <w:tab w:val="left" w:pos="2160" w:leader="none"/>
                <w:tab w:val="right" w:pos="6480" w:leader="none"/>
              </w:tabs>
              <w:spacing w:lineRule="atLeast" w:line="220" w:before="240" w:after="40"/>
              <w:rPr/>
            </w:pPr>
            <w:r>
              <w:rPr/>
            </w:r>
          </w:p>
        </w:tc>
        <w:tc>
          <w:tcPr>
            <w:tcW w:w="1442" w:type="dxa"/>
            <w:vMerge w:val="continue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1"/>
              <w:tabs>
                <w:tab w:val="left" w:pos="2160" w:leader="none"/>
                <w:tab w:val="right" w:pos="6480" w:leader="none"/>
              </w:tabs>
              <w:spacing w:lineRule="atLeast" w:line="220" w:before="240" w:after="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1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1"/>
              <w:tabs>
                <w:tab w:val="left" w:pos="2160" w:leader="none"/>
                <w:tab w:val="right" w:pos="6480" w:leader="none"/>
              </w:tabs>
              <w:spacing w:lineRule="atLeast" w:line="220" w:before="240" w:after="40"/>
              <w:rPr/>
            </w:pPr>
            <w:r>
              <w:rPr/>
              <w:t>出生日期：</w:t>
            </w:r>
            <w:r>
              <w:rPr/>
              <w:t>1995.4.27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1"/>
              <w:tabs>
                <w:tab w:val="left" w:pos="2160" w:leader="none"/>
                <w:tab w:val="right" w:pos="6480" w:leader="none"/>
              </w:tabs>
              <w:spacing w:lineRule="atLeast" w:line="220" w:before="240" w:after="40"/>
              <w:rPr/>
            </w:pPr>
            <w:r>
              <w:rPr/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1"/>
              <w:tabs>
                <w:tab w:val="left" w:pos="2160" w:leader="none"/>
                <w:tab w:val="right" w:pos="6480" w:leader="none"/>
              </w:tabs>
              <w:spacing w:lineRule="atLeast" w:line="220" w:before="240" w:after="40"/>
              <w:rPr/>
            </w:pPr>
            <w:r>
              <w:rPr/>
              <w:t>学历：本科在读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1"/>
              <w:tabs>
                <w:tab w:val="left" w:pos="2160" w:leader="none"/>
                <w:tab w:val="right" w:pos="6480" w:leader="none"/>
              </w:tabs>
              <w:spacing w:lineRule="atLeast" w:line="220" w:before="240" w:after="40"/>
              <w:rPr/>
            </w:pPr>
            <w:r>
              <w:rPr/>
            </w:r>
          </w:p>
        </w:tc>
        <w:tc>
          <w:tcPr>
            <w:tcW w:w="1442" w:type="dxa"/>
            <w:vMerge w:val="continue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1"/>
              <w:tabs>
                <w:tab w:val="left" w:pos="2160" w:leader="none"/>
                <w:tab w:val="right" w:pos="6480" w:leader="none"/>
              </w:tabs>
              <w:spacing w:lineRule="atLeast" w:line="220" w:before="240" w:after="4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headerReference w:type="first" r:id="rId3"/>
      <w:footerReference w:type="default" r:id="rId4"/>
      <w:type w:val="nextPage"/>
      <w:pgSz w:w="11906" w:h="16838"/>
      <w:pgMar w:left="1797" w:right="1797" w:header="964" w:top="1077" w:footer="964" w:bottom="1077" w:gutter="0"/>
      <w:pgNumType w:fmt="decimal"/>
      <w:formProt w:val="false"/>
      <w:titlePg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Century Gothic">
    <w:charset w:val="01"/>
    <w:family w:val="roma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0" w:type="dxa"/>
      <w:tblBorders>
        <w:top w:val="nil"/>
        <w:left w:val="nil"/>
        <w:bottom w:val="single" w:sz="4" w:space="0" w:color="00000A"/>
        <w:insideH w:val="single" w:sz="4" w:space="0" w:color="00000A"/>
        <w:right w:val="single" w:sz="4" w:space="0" w:color="00000A"/>
        <w:insideV w:val="single" w:sz="4" w:space="0" w:color="00000A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8856"/>
    </w:tblGrid>
    <w:tr>
      <w:trPr>
        <w:cantSplit w:val="false"/>
      </w:trPr>
      <w:tc>
        <w:tcPr>
          <w:tcW w:w="8856" w:type="dxa"/>
          <w:tcBorders>
            <w:top w:val="nil"/>
            <w:left w:val="nil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auto" w:val="clear"/>
        </w:tcPr>
        <w:p>
          <w:pPr>
            <w:pStyle w:val="Footer"/>
            <w:ind w:left="0" w:right="0" w:hanging="0"/>
            <w:jc w:val="right"/>
            <w:rPr>
              <w:rFonts w:ascii="Century Gothic" w:hAnsi="Century Gothic"/>
            </w:rPr>
          </w:pPr>
          <w:r>
            <w:rPr>
              <w:rFonts w:ascii="Century Gothic" w:hAnsi="Century Gothic"/>
            </w:rPr>
          </w:r>
        </w:p>
      </w:tc>
    </w:tr>
    <w:tr>
      <w:trPr>
        <w:cantSplit w:val="false"/>
      </w:trPr>
      <w:tc>
        <w:tcPr>
          <w:tcW w:w="8856" w:type="dxa"/>
          <w:tcBorders>
            <w:top w:val="single" w:sz="4" w:space="0" w:color="00000A"/>
            <w:left w:val="nil"/>
            <w:bottom w:val="nil"/>
            <w:insideH w:val="nil"/>
            <w:right w:val="single" w:sz="4" w:space="0" w:color="00000A"/>
            <w:insideV w:val="single" w:sz="4" w:space="0" w:color="00000A"/>
          </w:tcBorders>
          <w:shd w:fill="auto" w:val="clear"/>
        </w:tcPr>
        <w:p>
          <w:pPr>
            <w:pStyle w:val="Footer"/>
            <w:ind w:left="0" w:right="0" w:hanging="0"/>
            <w:jc w:val="right"/>
            <w:rPr>
              <w:rFonts w:ascii="Century Gothic" w:hAnsi="Century Gothic"/>
              <w:b w:val="false"/>
              <w:sz w:val="16"/>
              <w:szCs w:val="16"/>
            </w:rPr>
          </w:pPr>
          <w:r>
            <w:rPr>
              <w:rFonts w:ascii="Century Gothic" w:hAnsi="Century Gothic"/>
              <w:b w:val="false"/>
              <w:sz w:val="16"/>
              <w:szCs w:val="16"/>
            </w:rPr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2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  <w:lang w:val="en-US" w:eastAsia="en-US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iPriority="9" w:name="heading 2"/>
    <w:lsdException w:qFormat="1" w:uiPriority="9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4a3b48"/>
    <w:pPr>
      <w:widowControl/>
      <w:suppressAutoHyphens w:val="true"/>
      <w:bidi w:val="0"/>
      <w:jc w:val="left"/>
    </w:pPr>
    <w:rPr>
      <w:rFonts w:ascii="Arial" w:hAnsi="Arial" w:eastAsia="宋体" w:cs="Times New Roman"/>
      <w:color w:val="auto"/>
      <w:sz w:val="20"/>
      <w:szCs w:val="20"/>
      <w:lang w:eastAsia="zh-CN" w:val="en-US" w:bidi="ar-SA"/>
    </w:rPr>
  </w:style>
  <w:style w:type="paragraph" w:styleId="Heading1">
    <w:name w:val="Heading 1"/>
    <w:qFormat/>
    <w:rsid w:val="00027b0a"/>
    <w:basedOn w:val="Normal"/>
    <w:autoRedefine/>
    <w:pPr>
      <w:spacing w:lineRule="atLeast" w:line="220" w:before="200" w:after="0"/>
      <w:outlineLvl w:val="0"/>
    </w:pPr>
    <w:rPr>
      <w:rFonts w:eastAsia="黑体"/>
      <w:b/>
      <w:spacing w:val="-10"/>
      <w:sz w:val="22"/>
      <w:szCs w:val="22"/>
    </w:rPr>
  </w:style>
  <w:style w:type="paragraph" w:styleId="Heading2">
    <w:name w:val="Heading 2"/>
    <w:qFormat/>
    <w:rsid w:val="00117227"/>
    <w:basedOn w:val="Normal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qFormat/>
    <w:rsid w:val="00117227"/>
    <w:basedOn w:val="Normal"/>
    <w:autoRedefine/>
    <w:pPr>
      <w:keepNext/>
      <w:spacing w:before="240" w:after="60"/>
      <w:outlineLvl w:val="2"/>
    </w:pPr>
    <w:rPr>
      <w:rFonts w:cs="Arial"/>
      <w:b/>
      <w:bCs/>
      <w:sz w:val="22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1Char" w:customStyle="1">
    <w:name w:val="正文 1 Char"/>
    <w:link w:val="10"/>
    <w:rsid w:val="00614ba7"/>
    <w:basedOn w:val="DefaultParagraphFont"/>
    <w:rPr>
      <w:rFonts w:ascii="Arial" w:hAnsi="Arial" w:eastAsia="宋体"/>
      <w:sz w:val="22"/>
      <w:lang w:val="en-US" w:eastAsia="en-US" w:bidi="ar-SA"/>
    </w:rPr>
  </w:style>
  <w:style w:type="character" w:styleId="1Char1" w:customStyle="1">
    <w:name w:val="公司 1 Char"/>
    <w:link w:val="12"/>
    <w:rsid w:val="00b847f5"/>
    <w:basedOn w:val="1Char"/>
    <w:rPr>
      <w:rFonts w:ascii="Arial" w:hAnsi="Arial" w:eastAsia="宋体"/>
      <w:sz w:val="22"/>
      <w:lang w:val="en-US" w:eastAsia="en-US" w:bidi="ar-SA"/>
    </w:rPr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rsid w:val="009d325b"/>
    <w:basedOn w:val="Normal"/>
    <w:autoRedefine/>
    <w:pPr>
      <w:spacing w:lineRule="atLeast" w:line="220" w:before="0" w:after="40"/>
    </w:pPr>
    <w:rPr>
      <w:spacing w:val="-5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Style11" w:customStyle="1">
    <w:name w:val="项目符号列表"/>
    <w:rsid w:val="004a3b48"/>
    <w:basedOn w:val="TextBody"/>
    <w:autoRedefine/>
    <w:pPr>
      <w:numPr>
        <w:ilvl w:val="0"/>
        <w:numId w:val="1"/>
      </w:numPr>
    </w:pPr>
    <w:rPr/>
  </w:style>
  <w:style w:type="paragraph" w:styleId="1" w:customStyle="1">
    <w:name w:val="正文 1"/>
    <w:link w:val="1Char"/>
    <w:rsid w:val="009d325b"/>
    <w:basedOn w:val="Normal"/>
    <w:autoRedefine/>
    <w:pPr>
      <w:tabs>
        <w:tab w:val="left" w:pos="2160" w:leader="none"/>
        <w:tab w:val="right" w:pos="6480" w:leader="none"/>
      </w:tabs>
      <w:spacing w:lineRule="atLeast" w:line="220" w:before="240" w:after="40"/>
    </w:pPr>
    <w:rPr>
      <w:sz w:val="22"/>
    </w:rPr>
  </w:style>
  <w:style w:type="paragraph" w:styleId="Footer">
    <w:name w:val="Footer"/>
    <w:rsid w:val="004a3b48"/>
    <w:basedOn w:val="Normal"/>
    <w:pPr>
      <w:tabs>
        <w:tab w:val="right" w:pos="6840" w:leader="none"/>
      </w:tabs>
      <w:spacing w:lineRule="atLeast" w:line="220"/>
      <w:ind w:left="-2160" w:right="0" w:hanging="0"/>
      <w:jc w:val="both"/>
    </w:pPr>
    <w:rPr>
      <w:b/>
      <w:sz w:val="18"/>
    </w:rPr>
  </w:style>
  <w:style w:type="paragraph" w:styleId="Header">
    <w:name w:val="Header"/>
    <w:rsid w:val="006a7305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Style12" w:customStyle="1">
    <w:name w:val="个人简历"/>
    <w:rsid w:val="001d7c54"/>
    <w:basedOn w:val="Normal"/>
    <w:autoRedefine/>
    <w:pPr>
      <w:pBdr>
        <w:top w:val="nil"/>
        <w:left w:val="nil"/>
        <w:bottom w:val="single" w:sz="4" w:space="1" w:color="00000A"/>
        <w:right w:val="nil"/>
      </w:pBdr>
    </w:pPr>
    <w:rPr>
      <w:rFonts w:eastAsia="黑体"/>
      <w:b/>
      <w:bCs/>
      <w:sz w:val="48"/>
      <w:szCs w:val="48"/>
    </w:rPr>
  </w:style>
  <w:style w:type="paragraph" w:styleId="Style13" w:customStyle="1">
    <w:name w:val="说明"/>
    <w:rsid w:val="00027b0a"/>
    <w:basedOn w:val="1"/>
    <w:autoRedefine/>
    <w:pPr/>
    <w:rPr/>
  </w:style>
  <w:style w:type="paragraph" w:styleId="11" w:customStyle="1">
    <w:name w:val="项目符号列表 1"/>
    <w:rsid w:val="002130f7"/>
    <w:basedOn w:val="Style11"/>
    <w:autoRedefine/>
    <w:pPr>
      <w:spacing w:before="240" w:after="40"/>
    </w:pPr>
    <w:rPr/>
  </w:style>
  <w:style w:type="paragraph" w:styleId="12" w:customStyle="1">
    <w:name w:val="公司 1"/>
    <w:link w:val="1Char0"/>
    <w:rsid w:val="00b847f5"/>
    <w:basedOn w:val="1"/>
    <w:autoRedefine/>
    <w:pPr>
      <w:jc w:val="center"/>
    </w:pPr>
    <w:rPr/>
  </w:style>
  <w:style w:type="paragraph" w:styleId="BodyText2">
    <w:name w:val="Body Text 2"/>
    <w:rsid w:val="00117227"/>
    <w:basedOn w:val="Normal"/>
    <w:pPr>
      <w:spacing w:before="240" w:after="120"/>
      <w:jc w:val="center"/>
    </w:pPr>
    <w:rPr/>
  </w:style>
  <w:style w:type="paragraph" w:styleId="BodyText3">
    <w:name w:val="Body Text 3"/>
    <w:rsid w:val="00b07da2"/>
    <w:basedOn w:val="Normal"/>
    <w:autoRedefine/>
    <w:pPr>
      <w:spacing w:before="240" w:after="120"/>
      <w:jc w:val="center"/>
    </w:pPr>
    <w:rPr>
      <w:szCs w:val="16"/>
    </w:rPr>
  </w:style>
  <w:style w:type="paragraph" w:styleId="Style14" w:customStyle="1">
    <w:name w:val="公司"/>
    <w:rsid w:val="009b5c5a"/>
    <w:basedOn w:val="12"/>
    <w:autoRedefine/>
    <w:pPr>
      <w:spacing w:before="0" w:after="0"/>
    </w:pPr>
    <w:rPr/>
  </w:style>
  <w:style w:type="paragraph" w:styleId="13" w:customStyle="1">
    <w:name w:val="职位 1"/>
    <w:rsid w:val="00a72cb2"/>
    <w:basedOn w:val="BodyText3"/>
    <w:autoRedefine/>
    <w:pPr>
      <w:spacing w:before="240" w:after="40"/>
    </w:pPr>
    <w:rPr/>
  </w:style>
  <w:style w:type="paragraph" w:styleId="Style15" w:customStyle="1">
    <w:name w:val="职位"/>
    <w:rsid w:val="00a72cb2"/>
    <w:basedOn w:val="13"/>
    <w:autoRedefine/>
    <w:pPr>
      <w:spacing w:before="0" w:after="0"/>
    </w:pPr>
    <w:rPr/>
  </w:style>
  <w:style w:type="paragraph" w:styleId="BalloonText">
    <w:name w:val="Balloon Text"/>
    <w:semiHidden/>
    <w:rsid w:val="00d74419"/>
    <w:basedOn w:val="Normal"/>
    <w:pPr/>
    <w:rPr>
      <w:rFonts w:ascii="Tahoma" w:hAnsi="Tahoma" w:cs="Tahoma"/>
      <w:sz w:val="16"/>
      <w:szCs w:val="16"/>
    </w:rPr>
  </w:style>
  <w:style w:type="paragraph" w:styleId="14" w:customStyle="1">
    <w:name w:val="正文文本 1"/>
    <w:rsid w:val="009d325b"/>
    <w:basedOn w:val="TextBody"/>
    <w:autoRedefine/>
    <w:pPr>
      <w:spacing w:before="240" w:after="40"/>
    </w:pPr>
    <w:rPr/>
  </w:style>
  <w:style w:type="paragraph" w:styleId="15" w:customStyle="1">
    <w:name w:val="说明 1"/>
    <w:rsid w:val="00027b0a"/>
    <w:basedOn w:val="Style13"/>
    <w:autoRedefine/>
    <w:pPr>
      <w:spacing w:before="280" w:after="40"/>
    </w:pPr>
    <w:rPr>
      <w:rFonts w:cs="宋体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a2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2"/>
    <w:rsid w:val="004a3b48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38E127B-EF35-4DAC-B056-D8953C176F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实用简历（简洁型）.dotx</Template>
  <TotalTime>14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2015-10-09T15:33:00Z</dcterms:created>
  <dc:creator>alfred愿意</dc:creator>
  <dc:language>en-US</dc:language>
  <cp:lastModifiedBy>alfred愿意</cp:lastModifiedBy>
  <cp:lastPrinted>2003-06-14T22:50:00Z</cp:lastPrinted>
  <dcterms:modified xsi:type="dcterms:W3CDTF">2015-10-09T15:47:00Z</dcterms:modified>
  <cp:revision>1</cp:revision>
</cp:coreProperties>
</file>